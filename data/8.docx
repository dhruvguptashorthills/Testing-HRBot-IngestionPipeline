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5D22" w14:textId="185F0791" w:rsidR="00654297" w:rsidRPr="00FD5905" w:rsidRDefault="00FD5905">
      <w:pPr>
        <w:rPr>
          <w:rFonts w:asciiTheme="majorHAnsi" w:eastAsiaTheme="majorEastAsia" w:hAnsiTheme="majorHAnsi" w:cstheme="majorBidi"/>
          <w:b/>
          <w:caps/>
          <w:sz w:val="28"/>
          <w:szCs w:val="24"/>
        </w:rPr>
      </w:pPr>
      <w:r w:rsidRPr="00FD5905">
        <w:rPr>
          <w:rFonts w:asciiTheme="majorHAnsi" w:eastAsiaTheme="majorEastAsia" w:hAnsiTheme="majorHAnsi" w:cstheme="majorBidi"/>
          <w:b/>
          <w:caps/>
          <w:sz w:val="28"/>
          <w:szCs w:val="24"/>
        </w:rPr>
        <w:t>Ankit Saini</w:t>
      </w:r>
    </w:p>
    <w:p w14:paraId="2F3920CD" w14:textId="3DAC2905" w:rsidR="00FD5905" w:rsidRPr="00FD5905" w:rsidRDefault="00FD5905">
      <w:pPr>
        <w:rPr>
          <w:rFonts w:asciiTheme="majorHAnsi" w:eastAsiaTheme="majorEastAsia" w:hAnsiTheme="majorHAnsi" w:cstheme="majorBidi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905">
        <w:rPr>
          <w:rFonts w:asciiTheme="majorHAnsi" w:eastAsiaTheme="majorEastAsia" w:hAnsiTheme="majorHAnsi" w:cstheme="majorBidi"/>
          <w:b/>
          <w:caps/>
          <w:sz w:val="28"/>
          <w:szCs w:val="24"/>
        </w:rPr>
        <w:t>Manual QA Tester</w:t>
      </w:r>
    </w:p>
    <w:tbl>
      <w:tblPr>
        <w:tblpPr w:leftFromText="180" w:rightFromText="180" w:vertAnchor="page" w:horzAnchor="margin" w:tblpY="2079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8F19C76" w14:textId="77777777" w:rsidTr="00FD5905">
        <w:tc>
          <w:tcPr>
            <w:tcW w:w="3600" w:type="dxa"/>
          </w:tcPr>
          <w:sdt>
            <w:sdtPr>
              <w:id w:val="-1711873194"/>
              <w:placeholder>
                <w:docPart w:val="B64A6680D7CA4B68B3FC6E63F3810CCA"/>
              </w:placeholder>
              <w:temporary/>
              <w:showingPlcHdr/>
              <w15:appearance w15:val="hidden"/>
            </w:sdtPr>
            <w:sdtContent>
              <w:p w14:paraId="27B6E8DB" w14:textId="2BB181D4" w:rsidR="001B2ABD" w:rsidRDefault="00036450" w:rsidP="00FD5905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2DF74D1" w14:textId="2E1CD6AB" w:rsidR="00036450" w:rsidRDefault="00A5432B" w:rsidP="00FD5905">
            <w:r w:rsidRPr="00A5432B">
              <w:t>Dedicated Manual QA Tester with over six years of experience in catalog management and data integrity maintenance, and over three months of hands-on experience in software testing for web and mobile applications. Proficient in designing test cases, tracking defects, and performing various testing methodologies to ensure high-quality software delivery. Skilled in utilizing tools like JIRA and Azure DevOps for test management and reporting. Well-versed in SDLC, STLC, and Agile methodologies, with a strong ability to identify bugs and enhance user experience. Adept at collaborating with cross-functional teams to meet project deadlines and deliver defect-free software solutions.</w:t>
            </w:r>
          </w:p>
          <w:p w14:paraId="11914C2C" w14:textId="77777777" w:rsidR="00036450" w:rsidRDefault="00036450" w:rsidP="00FD5905"/>
          <w:sdt>
            <w:sdtPr>
              <w:id w:val="-1954003311"/>
              <w:placeholder>
                <w:docPart w:val="03A3C0578F2A4BEB8C512711322E6E0D"/>
              </w:placeholder>
              <w:temporary/>
              <w:showingPlcHdr/>
              <w15:appearance w15:val="hidden"/>
            </w:sdtPr>
            <w:sdtContent>
              <w:p w14:paraId="0E23EA16" w14:textId="77777777" w:rsidR="00036450" w:rsidRPr="00CB0055" w:rsidRDefault="00CB0055" w:rsidP="00FD590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A2374A784CB4E5F9D62AF88C77AEDEE"/>
              </w:placeholder>
              <w:temporary/>
              <w:showingPlcHdr/>
              <w15:appearance w15:val="hidden"/>
            </w:sdtPr>
            <w:sdtContent>
              <w:p w14:paraId="12D80704" w14:textId="77777777" w:rsidR="004D3011" w:rsidRDefault="004D3011" w:rsidP="00FD5905">
                <w:r w:rsidRPr="004D3011">
                  <w:t>PHONE:</w:t>
                </w:r>
              </w:p>
            </w:sdtContent>
          </w:sdt>
          <w:p w14:paraId="00C30B20" w14:textId="790531B5" w:rsidR="004D3011" w:rsidRDefault="00A5432B" w:rsidP="00FD5905">
            <w:r>
              <w:t>+91 8510868437</w:t>
            </w:r>
          </w:p>
          <w:p w14:paraId="558E87EA" w14:textId="77777777" w:rsidR="004D3011" w:rsidRDefault="004D3011" w:rsidP="00FD5905"/>
          <w:sdt>
            <w:sdtPr>
              <w:id w:val="-240260293"/>
              <w:placeholder>
                <w:docPart w:val="CA5CCA3B108642729C817EC4D5B6C9C9"/>
              </w:placeholder>
              <w:temporary/>
              <w:showingPlcHdr/>
              <w15:appearance w15:val="hidden"/>
            </w:sdtPr>
            <w:sdtContent>
              <w:p w14:paraId="58010C2D" w14:textId="77777777" w:rsidR="004D3011" w:rsidRDefault="004D3011" w:rsidP="00FD5905">
                <w:r w:rsidRPr="004D3011">
                  <w:t>EMAIL:</w:t>
                </w:r>
              </w:p>
            </w:sdtContent>
          </w:sdt>
          <w:p w14:paraId="544C3F72" w14:textId="0E08AB38" w:rsidR="00A5432B" w:rsidRDefault="00A5432B" w:rsidP="00FD5905">
            <w:r>
              <w:t>Ankit1412saini@outlook.com</w:t>
            </w:r>
          </w:p>
          <w:sdt>
            <w:sdtPr>
              <w:id w:val="-1444214663"/>
              <w:placeholder>
                <w:docPart w:val="9B9B6E9BD9974DB8BA3584504615A4E0"/>
              </w:placeholder>
              <w:temporary/>
              <w:showingPlcHdr/>
              <w15:appearance w15:val="hidden"/>
            </w:sdtPr>
            <w:sdtContent>
              <w:p w14:paraId="76178EE5" w14:textId="77777777" w:rsidR="004D3011" w:rsidRDefault="00CB0055" w:rsidP="00FD590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8149A46" w14:textId="77777777" w:rsidR="00A5432B" w:rsidRDefault="00A5432B" w:rsidP="00FD5905">
            <w:r>
              <w:t>Playing Cricket</w:t>
            </w:r>
          </w:p>
          <w:p w14:paraId="6C0F8868" w14:textId="7021606A" w:rsidR="00A5432B" w:rsidRDefault="00A5432B" w:rsidP="00FD5905">
            <w:r>
              <w:t>Listening Songs</w:t>
            </w:r>
          </w:p>
          <w:p w14:paraId="064FF4A8" w14:textId="77777777" w:rsidR="00A5432B" w:rsidRDefault="00A5432B" w:rsidP="00FD5905">
            <w:r>
              <w:t>Cooking</w:t>
            </w:r>
          </w:p>
          <w:p w14:paraId="1E91A676" w14:textId="77777777" w:rsidR="00654297" w:rsidRDefault="00654297" w:rsidP="00FD5905"/>
          <w:p w14:paraId="5D16E96B" w14:textId="77777777" w:rsidR="00654297" w:rsidRDefault="00654297" w:rsidP="00FD5905"/>
          <w:p w14:paraId="53059DF7" w14:textId="24D19A82" w:rsidR="00654297" w:rsidRDefault="00000000" w:rsidP="00FD5905">
            <w:pPr>
              <w:pStyle w:val="Heading2"/>
              <w:tabs>
                <w:tab w:val="center" w:pos="1685"/>
              </w:tabs>
            </w:pPr>
            <w:sdt>
              <w:sdtPr>
                <w:id w:val="1669594239"/>
                <w:placeholder>
                  <w:docPart w:val="A67E5007ECAC4DDEA2EB4871F442F65A"/>
                </w:placeholder>
                <w:temporary/>
                <w:showingPlcHdr/>
                <w15:appearance w15:val="hidden"/>
              </w:sdtPr>
              <w:sdtContent>
                <w:r w:rsidR="00654297" w:rsidRPr="00FD5905">
                  <w:rPr>
                    <w:color w:val="548AB7" w:themeColor="accent1" w:themeShade="BF"/>
                    <w:sz w:val="28"/>
                    <w:szCs w:val="28"/>
                  </w:rPr>
                  <w:t>SKILLS</w:t>
                </w:r>
              </w:sdtContent>
            </w:sdt>
          </w:p>
          <w:p w14:paraId="1989DC62" w14:textId="77777777" w:rsidR="00654297" w:rsidRPr="00654297" w:rsidRDefault="00654297" w:rsidP="00FD590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654297">
              <w:rPr>
                <w:lang w:val="en-IN"/>
              </w:rPr>
              <w:t>Manual QA Testing</w:t>
            </w:r>
          </w:p>
          <w:p w14:paraId="58D8524C" w14:textId="77777777" w:rsidR="00654297" w:rsidRPr="00654297" w:rsidRDefault="00654297" w:rsidP="00FD590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654297">
              <w:rPr>
                <w:lang w:val="en-IN"/>
              </w:rPr>
              <w:t>Azure DevOps</w:t>
            </w:r>
          </w:p>
          <w:p w14:paraId="7DDA1E5F" w14:textId="77777777" w:rsidR="00654297" w:rsidRPr="00654297" w:rsidRDefault="00654297" w:rsidP="00FD590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654297">
              <w:rPr>
                <w:lang w:val="en-IN"/>
              </w:rPr>
              <w:t>Quality Assurance Processes</w:t>
            </w:r>
          </w:p>
          <w:p w14:paraId="33CC30E0" w14:textId="77777777" w:rsidR="00654297" w:rsidRPr="00654297" w:rsidRDefault="00654297" w:rsidP="00FD590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654297">
              <w:rPr>
                <w:lang w:val="en-IN"/>
              </w:rPr>
              <w:t>Software Development Life Cycle</w:t>
            </w:r>
          </w:p>
          <w:p w14:paraId="3B7BDFB6" w14:textId="77777777" w:rsidR="00654297" w:rsidRPr="00654297" w:rsidRDefault="00654297" w:rsidP="00FD590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654297">
              <w:rPr>
                <w:lang w:val="en-IN"/>
              </w:rPr>
              <w:t>Software Testing Life Cycle</w:t>
            </w:r>
          </w:p>
          <w:p w14:paraId="1A4216E5" w14:textId="77777777" w:rsidR="00654297" w:rsidRPr="00654297" w:rsidRDefault="00654297" w:rsidP="00FD590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654297">
              <w:rPr>
                <w:lang w:val="en-IN"/>
              </w:rPr>
              <w:t>JIRA</w:t>
            </w:r>
          </w:p>
          <w:p w14:paraId="7475177F" w14:textId="77777777" w:rsidR="00654297" w:rsidRPr="00654297" w:rsidRDefault="00654297" w:rsidP="00FD590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654297">
              <w:rPr>
                <w:lang w:val="en-IN"/>
              </w:rPr>
              <w:t>Excel</w:t>
            </w:r>
          </w:p>
          <w:p w14:paraId="4B1347D7" w14:textId="77777777" w:rsidR="00654297" w:rsidRPr="00654297" w:rsidRDefault="00654297" w:rsidP="00FD5905">
            <w:pPr>
              <w:numPr>
                <w:ilvl w:val="0"/>
                <w:numId w:val="1"/>
              </w:numPr>
              <w:rPr>
                <w:lang w:val="en-IN"/>
              </w:rPr>
            </w:pPr>
            <w:proofErr w:type="spellStart"/>
            <w:r w:rsidRPr="00654297">
              <w:rPr>
                <w:lang w:val="en-IN"/>
              </w:rPr>
              <w:t>Catelog</w:t>
            </w:r>
            <w:proofErr w:type="spellEnd"/>
            <w:r w:rsidRPr="00654297">
              <w:rPr>
                <w:lang w:val="en-IN"/>
              </w:rPr>
              <w:t xml:space="preserve"> Management</w:t>
            </w:r>
          </w:p>
          <w:p w14:paraId="3DB7E1BE" w14:textId="77777777" w:rsidR="00654297" w:rsidRPr="00654297" w:rsidRDefault="00654297" w:rsidP="00FD590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654297">
              <w:rPr>
                <w:lang w:val="en-IN"/>
              </w:rPr>
              <w:t>Data integrity maintenance</w:t>
            </w:r>
          </w:p>
          <w:p w14:paraId="525BF94F" w14:textId="77777777" w:rsidR="00654297" w:rsidRPr="00654297" w:rsidRDefault="00654297" w:rsidP="00FD590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654297">
              <w:rPr>
                <w:lang w:val="en-IN"/>
              </w:rPr>
              <w:t>Regression testing</w:t>
            </w:r>
          </w:p>
          <w:p w14:paraId="2D7829E3" w14:textId="77777777" w:rsidR="00654297" w:rsidRPr="00654297" w:rsidRDefault="00654297" w:rsidP="00FD590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654297">
              <w:rPr>
                <w:lang w:val="en-IN"/>
              </w:rPr>
              <w:t>System testing</w:t>
            </w:r>
          </w:p>
          <w:p w14:paraId="75EBA94D" w14:textId="77777777" w:rsidR="00654297" w:rsidRPr="00654297" w:rsidRDefault="00654297" w:rsidP="00FD5905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654297">
              <w:rPr>
                <w:lang w:val="en-IN"/>
              </w:rPr>
              <w:t>Defect tracking</w:t>
            </w:r>
          </w:p>
          <w:p w14:paraId="3CAE0527" w14:textId="37470486" w:rsidR="00654297" w:rsidRPr="00FD5905" w:rsidRDefault="00654297" w:rsidP="00FD5905">
            <w:pPr>
              <w:ind w:left="360"/>
              <w:rPr>
                <w:lang w:val="en-IN"/>
              </w:rPr>
            </w:pPr>
          </w:p>
        </w:tc>
        <w:tc>
          <w:tcPr>
            <w:tcW w:w="720" w:type="dxa"/>
          </w:tcPr>
          <w:p w14:paraId="7B0871EC" w14:textId="77777777" w:rsidR="001B2ABD" w:rsidRDefault="001B2ABD" w:rsidP="00FD5905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F0DE27ED1164D8DB7B3F61E04FC091E"/>
              </w:placeholder>
              <w:temporary/>
              <w:showingPlcHdr/>
              <w15:appearance w15:val="hidden"/>
            </w:sdtPr>
            <w:sdtContent>
              <w:p w14:paraId="0E0752E3" w14:textId="77777777" w:rsidR="001B2ABD" w:rsidRDefault="00E25A26" w:rsidP="00FD5905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E519837" w14:textId="77777777" w:rsidR="00A5432B" w:rsidRDefault="00A5432B" w:rsidP="00FD5905">
            <w:pPr>
              <w:pStyle w:val="Heading4"/>
            </w:pPr>
            <w:proofErr w:type="gramStart"/>
            <w:r>
              <w:t>B.Com</w:t>
            </w:r>
            <w:proofErr w:type="gramEnd"/>
            <w:r>
              <w:t xml:space="preserve"> (Bachelor of Commerce (Hons))</w:t>
            </w:r>
          </w:p>
          <w:p w14:paraId="0665AC27" w14:textId="04695045" w:rsidR="00036450" w:rsidRDefault="00A5432B" w:rsidP="00FD5905">
            <w:pPr>
              <w:pStyle w:val="Heading4"/>
            </w:pPr>
            <w:r>
              <w:t>Mahrishi Dayanand University</w:t>
            </w:r>
          </w:p>
          <w:p w14:paraId="60FEA532" w14:textId="5F9A5E47" w:rsidR="00A5432B" w:rsidRPr="00A5432B" w:rsidRDefault="00A5432B" w:rsidP="00FD5905">
            <w:r>
              <w:t>2015 to 2018</w:t>
            </w:r>
          </w:p>
          <w:p w14:paraId="1D53BF98" w14:textId="37E815DE" w:rsidR="00036450" w:rsidRDefault="00A5432B" w:rsidP="00FD5905">
            <w:r>
              <w:t>Passed with 60%</w:t>
            </w:r>
          </w:p>
          <w:sdt>
            <w:sdtPr>
              <w:id w:val="1001553383"/>
              <w:placeholder>
                <w:docPart w:val="DB5AF69E4771492DBF9E41E0F0D7C2C5"/>
              </w:placeholder>
              <w:temporary/>
              <w:showingPlcHdr/>
              <w15:appearance w15:val="hidden"/>
            </w:sdtPr>
            <w:sdtContent>
              <w:p w14:paraId="4A02BA1B" w14:textId="77777777" w:rsidR="00036450" w:rsidRDefault="00036450" w:rsidP="00FD5905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5AA72DA" w14:textId="7FB42FBA" w:rsidR="00036450" w:rsidRDefault="00A5432B" w:rsidP="00FD5905">
            <w:pPr>
              <w:pStyle w:val="Heading4"/>
              <w:rPr>
                <w:bCs/>
              </w:rPr>
            </w:pPr>
            <w:proofErr w:type="spellStart"/>
            <w:r>
              <w:t>Shorthills</w:t>
            </w:r>
            <w:proofErr w:type="spellEnd"/>
            <w:r>
              <w:t xml:space="preserve"> AI – Manual QA Tester</w:t>
            </w:r>
          </w:p>
          <w:p w14:paraId="5704F541" w14:textId="3FDC26E0" w:rsidR="00036450" w:rsidRPr="00036450" w:rsidRDefault="00A5432B" w:rsidP="00FD5905">
            <w:pPr>
              <w:pStyle w:val="Date"/>
            </w:pPr>
            <w:r>
              <w:t>1</w:t>
            </w:r>
            <w:r w:rsidRPr="00A5432B">
              <w:rPr>
                <w:vertAlign w:val="superscript"/>
              </w:rPr>
              <w:t>st</w:t>
            </w:r>
            <w:r>
              <w:t xml:space="preserve"> Jan 2025 to Present</w:t>
            </w:r>
          </w:p>
          <w:p w14:paraId="21899EBC" w14:textId="77777777" w:rsidR="00654297" w:rsidRPr="00654297" w:rsidRDefault="00654297" w:rsidP="00FD5905">
            <w:pPr>
              <w:numPr>
                <w:ilvl w:val="0"/>
                <w:numId w:val="2"/>
              </w:numPr>
              <w:rPr>
                <w:lang w:val="en-IN"/>
              </w:rPr>
            </w:pPr>
            <w:r w:rsidRPr="00654297">
              <w:rPr>
                <w:lang w:val="en-IN"/>
              </w:rPr>
              <w:t>Engaged in comprehensive test planning, execution, result analysis, and reporting for various screens of the web application</w:t>
            </w:r>
          </w:p>
          <w:p w14:paraId="379B6684" w14:textId="77777777" w:rsidR="00654297" w:rsidRPr="00654297" w:rsidRDefault="00654297" w:rsidP="00FD5905">
            <w:pPr>
              <w:numPr>
                <w:ilvl w:val="0"/>
                <w:numId w:val="2"/>
              </w:numPr>
              <w:rPr>
                <w:lang w:val="en-IN"/>
              </w:rPr>
            </w:pPr>
            <w:r w:rsidRPr="00654297">
              <w:rPr>
                <w:lang w:val="en-IN"/>
              </w:rPr>
              <w:t>Responsible to keep track of the new requirements in the Project and update the test cases accordingly</w:t>
            </w:r>
          </w:p>
          <w:p w14:paraId="5FB8B616" w14:textId="77777777" w:rsidR="00654297" w:rsidRPr="00654297" w:rsidRDefault="00654297" w:rsidP="00FD5905">
            <w:pPr>
              <w:numPr>
                <w:ilvl w:val="0"/>
                <w:numId w:val="2"/>
              </w:numPr>
              <w:rPr>
                <w:lang w:val="en-IN"/>
              </w:rPr>
            </w:pPr>
            <w:r w:rsidRPr="00654297">
              <w:rPr>
                <w:lang w:val="en-IN"/>
              </w:rPr>
              <w:t>Worked closely with Developers and Product Owners to ensure features/bug fixes are 'shippable' by sprint end</w:t>
            </w:r>
          </w:p>
          <w:p w14:paraId="4C2E458E" w14:textId="77777777" w:rsidR="00654297" w:rsidRPr="00654297" w:rsidRDefault="00654297" w:rsidP="00FD5905">
            <w:pPr>
              <w:numPr>
                <w:ilvl w:val="0"/>
                <w:numId w:val="2"/>
              </w:numPr>
              <w:rPr>
                <w:lang w:val="en-IN"/>
              </w:rPr>
            </w:pPr>
            <w:r w:rsidRPr="00654297">
              <w:rPr>
                <w:lang w:val="en-IN"/>
              </w:rPr>
              <w:t>Using AZURE as the bug reporting tool</w:t>
            </w:r>
          </w:p>
          <w:p w14:paraId="262F3114" w14:textId="77777777" w:rsidR="00654297" w:rsidRPr="00654297" w:rsidRDefault="00654297" w:rsidP="00FD5905">
            <w:pPr>
              <w:numPr>
                <w:ilvl w:val="0"/>
                <w:numId w:val="2"/>
              </w:numPr>
              <w:rPr>
                <w:lang w:val="en-IN"/>
              </w:rPr>
            </w:pPr>
            <w:r w:rsidRPr="00654297">
              <w:rPr>
                <w:lang w:val="en-IN"/>
              </w:rPr>
              <w:t>Involved in test planning, test creation, test execution, test result analysis and reporting for various screens of the application</w:t>
            </w:r>
          </w:p>
          <w:p w14:paraId="7B7A9398" w14:textId="77777777" w:rsidR="00654297" w:rsidRPr="00654297" w:rsidRDefault="00654297" w:rsidP="00FD5905">
            <w:pPr>
              <w:numPr>
                <w:ilvl w:val="0"/>
                <w:numId w:val="2"/>
              </w:numPr>
              <w:rPr>
                <w:lang w:val="en-IN"/>
              </w:rPr>
            </w:pPr>
            <w:r w:rsidRPr="00654297">
              <w:rPr>
                <w:lang w:val="en-IN"/>
              </w:rPr>
              <w:t>Participated in all phases of Software Development Life Cycle (SDLC)</w:t>
            </w:r>
          </w:p>
          <w:p w14:paraId="2A41657E" w14:textId="296760EA" w:rsidR="00654297" w:rsidRDefault="00654297" w:rsidP="00FD5905">
            <w:pPr>
              <w:numPr>
                <w:ilvl w:val="0"/>
                <w:numId w:val="2"/>
              </w:numPr>
              <w:rPr>
                <w:lang w:val="en-IN"/>
              </w:rPr>
            </w:pPr>
            <w:r w:rsidRPr="00654297">
              <w:rPr>
                <w:lang w:val="en-IN"/>
              </w:rPr>
              <w:t>Contributed to sprint planning, sprint review/retrospectives and daily stand-ups meetings</w:t>
            </w:r>
          </w:p>
          <w:p w14:paraId="0B33A5D4" w14:textId="77777777" w:rsidR="00654297" w:rsidRPr="00654297" w:rsidRDefault="00654297" w:rsidP="00FD5905">
            <w:pPr>
              <w:rPr>
                <w:lang w:val="en-IN"/>
              </w:rPr>
            </w:pPr>
          </w:p>
          <w:p w14:paraId="662DEF9B" w14:textId="5863F5AD" w:rsidR="004D3011" w:rsidRPr="004D3011" w:rsidRDefault="00A5432B" w:rsidP="00FD5905">
            <w:pPr>
              <w:pStyle w:val="Heading4"/>
              <w:rPr>
                <w:bCs/>
              </w:rPr>
            </w:pPr>
            <w:proofErr w:type="spellStart"/>
            <w:r>
              <w:t>Shorthills</w:t>
            </w:r>
            <w:proofErr w:type="spellEnd"/>
            <w:r>
              <w:t xml:space="preserve"> AI – Senior Research Associate</w:t>
            </w:r>
          </w:p>
          <w:p w14:paraId="0B4DE7AD" w14:textId="5E577D32" w:rsidR="004D3011" w:rsidRPr="004D3011" w:rsidRDefault="00A5432B" w:rsidP="00FD5905">
            <w:pPr>
              <w:pStyle w:val="Date"/>
            </w:pPr>
            <w:r>
              <w:t>April 202</w:t>
            </w:r>
            <w:r w:rsidR="0017623A">
              <w:t>4</w:t>
            </w:r>
            <w:r>
              <w:t xml:space="preserve"> to Dec 2024</w:t>
            </w:r>
          </w:p>
          <w:p w14:paraId="534A077C" w14:textId="77777777" w:rsidR="00654297" w:rsidRPr="00654297" w:rsidRDefault="00654297" w:rsidP="00FD5905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654297">
              <w:rPr>
                <w:lang w:val="en-IN"/>
              </w:rPr>
              <w:t>Lead the Client Project called AWACS (Administrative Web Application Control System).</w:t>
            </w:r>
          </w:p>
          <w:p w14:paraId="5A0E1396" w14:textId="77777777" w:rsidR="00654297" w:rsidRPr="00654297" w:rsidRDefault="00654297" w:rsidP="00FD5905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654297">
              <w:rPr>
                <w:lang w:val="en-IN"/>
              </w:rPr>
              <w:t>Highlighted project goals, progress, and findings with reports and presentations.</w:t>
            </w:r>
          </w:p>
          <w:p w14:paraId="69123EC7" w14:textId="77777777" w:rsidR="00654297" w:rsidRPr="00654297" w:rsidRDefault="00654297" w:rsidP="00FD5905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654297">
              <w:rPr>
                <w:lang w:val="en-IN"/>
              </w:rPr>
              <w:t>Developed and maintained databases for storage and organization of research data.</w:t>
            </w:r>
          </w:p>
          <w:p w14:paraId="7BFF3799" w14:textId="77777777" w:rsidR="00654297" w:rsidRPr="00654297" w:rsidRDefault="00654297" w:rsidP="00FD5905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654297">
              <w:rPr>
                <w:lang w:val="en-IN"/>
              </w:rPr>
              <w:t>Ensure all product information aligns with company standards, regulatory requirements, and marketplace guidelines.</w:t>
            </w:r>
          </w:p>
          <w:p w14:paraId="46BD8D92" w14:textId="3BF16CCF" w:rsidR="004D3011" w:rsidRPr="00FD5905" w:rsidRDefault="00654297" w:rsidP="00FD5905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654297">
              <w:rPr>
                <w:lang w:val="en-IN"/>
              </w:rPr>
              <w:t xml:space="preserve">Monitor </w:t>
            </w:r>
            <w:proofErr w:type="spellStart"/>
            <w:r w:rsidRPr="00654297">
              <w:rPr>
                <w:lang w:val="en-IN"/>
              </w:rPr>
              <w:t>catalog</w:t>
            </w:r>
            <w:proofErr w:type="spellEnd"/>
            <w:r w:rsidRPr="00654297">
              <w:rPr>
                <w:lang w:val="en-IN"/>
              </w:rPr>
              <w:t xml:space="preserve"> performance, track key metrics, and suggest improvements based on insights and data analysis.</w:t>
            </w:r>
          </w:p>
          <w:p w14:paraId="70ECFCF1" w14:textId="77777777" w:rsidR="004D3011" w:rsidRDefault="004D3011" w:rsidP="00FD5905"/>
          <w:p w14:paraId="4EB0A0C3" w14:textId="578B0B1A" w:rsidR="004D3011" w:rsidRPr="004D3011" w:rsidRDefault="00A5432B" w:rsidP="00FD5905">
            <w:pPr>
              <w:pStyle w:val="Heading4"/>
              <w:rPr>
                <w:bCs/>
              </w:rPr>
            </w:pPr>
            <w:proofErr w:type="spellStart"/>
            <w:r>
              <w:t>Shorthills</w:t>
            </w:r>
            <w:proofErr w:type="spellEnd"/>
            <w:r>
              <w:t xml:space="preserve"> AI – Research Associate</w:t>
            </w:r>
          </w:p>
          <w:p w14:paraId="69143261" w14:textId="3ADE369A" w:rsidR="004D3011" w:rsidRPr="004D3011" w:rsidRDefault="00A5432B" w:rsidP="00FD5905">
            <w:pPr>
              <w:pStyle w:val="Date"/>
            </w:pPr>
            <w:r>
              <w:t>April 202</w:t>
            </w:r>
            <w:r w:rsidR="0017623A">
              <w:t>2</w:t>
            </w:r>
            <w:r>
              <w:t xml:space="preserve"> to March 202</w:t>
            </w:r>
            <w:r w:rsidR="0017623A">
              <w:t>4</w:t>
            </w:r>
          </w:p>
          <w:p w14:paraId="5385AC1A" w14:textId="77777777" w:rsidR="00654297" w:rsidRPr="00654297" w:rsidRDefault="00654297" w:rsidP="00FD5905">
            <w:pPr>
              <w:pStyle w:val="Date"/>
              <w:numPr>
                <w:ilvl w:val="0"/>
                <w:numId w:val="4"/>
              </w:numPr>
              <w:rPr>
                <w:lang w:val="en-IN"/>
              </w:rPr>
            </w:pPr>
            <w:proofErr w:type="spellStart"/>
            <w:r w:rsidRPr="00654297">
              <w:rPr>
                <w:lang w:val="en-IN"/>
              </w:rPr>
              <w:t>Analyzed</w:t>
            </w:r>
            <w:proofErr w:type="spellEnd"/>
            <w:r w:rsidRPr="00654297">
              <w:rPr>
                <w:lang w:val="en-IN"/>
              </w:rPr>
              <w:t xml:space="preserve"> data using statistical software and presented findings in written reports.</w:t>
            </w:r>
          </w:p>
          <w:p w14:paraId="4A283DC2" w14:textId="77777777" w:rsidR="00654297" w:rsidRPr="00654297" w:rsidRDefault="00654297" w:rsidP="00FD5905">
            <w:pPr>
              <w:pStyle w:val="Date"/>
              <w:numPr>
                <w:ilvl w:val="0"/>
                <w:numId w:val="4"/>
              </w:numPr>
              <w:rPr>
                <w:lang w:val="en-IN"/>
              </w:rPr>
            </w:pPr>
            <w:r w:rsidRPr="00654297">
              <w:rPr>
                <w:lang w:val="en-IN"/>
              </w:rPr>
              <w:t>Evaluated existing methodologies and developed new techniques to improve research quality.</w:t>
            </w:r>
          </w:p>
          <w:p w14:paraId="04D60CED" w14:textId="77777777" w:rsidR="00654297" w:rsidRPr="00654297" w:rsidRDefault="00654297" w:rsidP="00FD5905">
            <w:pPr>
              <w:pStyle w:val="Date"/>
              <w:numPr>
                <w:ilvl w:val="0"/>
                <w:numId w:val="4"/>
              </w:numPr>
              <w:rPr>
                <w:lang w:val="en-IN"/>
              </w:rPr>
            </w:pPr>
            <w:r w:rsidRPr="00654297">
              <w:rPr>
                <w:lang w:val="en-IN"/>
              </w:rPr>
              <w:t>Conducted interviews, surveys, or focus groups as part of data collection process.</w:t>
            </w:r>
          </w:p>
          <w:p w14:paraId="4599BC9D" w14:textId="15EFEB0F" w:rsidR="00A5432B" w:rsidRDefault="00654297" w:rsidP="00FD5905">
            <w:pPr>
              <w:pStyle w:val="Date"/>
              <w:numPr>
                <w:ilvl w:val="0"/>
                <w:numId w:val="4"/>
              </w:numPr>
              <w:rPr>
                <w:lang w:val="en-IN"/>
              </w:rPr>
            </w:pPr>
            <w:r w:rsidRPr="00654297">
              <w:rPr>
                <w:lang w:val="en-IN"/>
              </w:rPr>
              <w:t>Coordinated automotives related research projects, including planning timelines, preparing reports and managing team resources.</w:t>
            </w:r>
          </w:p>
          <w:p w14:paraId="32B96C4A" w14:textId="77777777" w:rsidR="00654297" w:rsidRPr="00654297" w:rsidRDefault="00654297" w:rsidP="00FD5905">
            <w:pPr>
              <w:rPr>
                <w:lang w:val="en-IN"/>
              </w:rPr>
            </w:pPr>
          </w:p>
          <w:p w14:paraId="75AE7AF3" w14:textId="0024EDC5" w:rsidR="00A5432B" w:rsidRPr="004D3011" w:rsidRDefault="00A5432B" w:rsidP="00FD5905">
            <w:pPr>
              <w:pStyle w:val="Heading4"/>
              <w:rPr>
                <w:bCs/>
              </w:rPr>
            </w:pPr>
            <w:proofErr w:type="spellStart"/>
            <w:r>
              <w:t>Shorthills</w:t>
            </w:r>
            <w:proofErr w:type="spellEnd"/>
            <w:r>
              <w:t xml:space="preserve"> AI – Junior Research Associate</w:t>
            </w:r>
          </w:p>
          <w:p w14:paraId="41AFA88D" w14:textId="60CF5C8C" w:rsidR="00A5432B" w:rsidRPr="004D3011" w:rsidRDefault="00A5432B" w:rsidP="00FD5905">
            <w:pPr>
              <w:pStyle w:val="Date"/>
            </w:pPr>
            <w:r>
              <w:t xml:space="preserve">Nov 2018 to March </w:t>
            </w:r>
            <w:r w:rsidR="00654297">
              <w:t>202</w:t>
            </w:r>
            <w:r w:rsidR="0017623A">
              <w:t>2</w:t>
            </w:r>
          </w:p>
          <w:p w14:paraId="6C725346" w14:textId="6E1AA222" w:rsidR="00FD5905" w:rsidRPr="00FD5905" w:rsidRDefault="00654297" w:rsidP="00FD5905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654297">
              <w:rPr>
                <w:lang w:val="en-IN"/>
              </w:rPr>
              <w:t xml:space="preserve">Maintain, update, and optimize product </w:t>
            </w:r>
            <w:proofErr w:type="spellStart"/>
            <w:r w:rsidRPr="00654297">
              <w:rPr>
                <w:lang w:val="en-IN"/>
              </w:rPr>
              <w:t>catalogs</w:t>
            </w:r>
            <w:proofErr w:type="spellEnd"/>
            <w:r w:rsidRPr="00654297">
              <w:rPr>
                <w:lang w:val="en-IN"/>
              </w:rPr>
              <w:t xml:space="preserve"> across multiple platforms, ensuring accuracy and completeness.</w:t>
            </w:r>
          </w:p>
        </w:tc>
      </w:tr>
    </w:tbl>
    <w:p w14:paraId="680C5AC5" w14:textId="6B377030" w:rsidR="00FD5905" w:rsidRDefault="00FD5905" w:rsidP="00FD5905">
      <w:pPr>
        <w:tabs>
          <w:tab w:val="left" w:pos="990"/>
        </w:tabs>
      </w:pPr>
    </w:p>
    <w:p w14:paraId="30BD5A21" w14:textId="722B737E" w:rsidR="005970AB" w:rsidRDefault="005970AB" w:rsidP="00FD5905"/>
    <w:sectPr w:rsidR="005970A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31CC4" w14:textId="77777777" w:rsidR="00B524B2" w:rsidRDefault="00B524B2" w:rsidP="000C45FF">
      <w:r>
        <w:separator/>
      </w:r>
    </w:p>
  </w:endnote>
  <w:endnote w:type="continuationSeparator" w:id="0">
    <w:p w14:paraId="034464D9" w14:textId="77777777" w:rsidR="00B524B2" w:rsidRDefault="00B524B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1EEA5" w14:textId="77777777" w:rsidR="00B524B2" w:rsidRDefault="00B524B2" w:rsidP="000C45FF">
      <w:r>
        <w:separator/>
      </w:r>
    </w:p>
  </w:footnote>
  <w:footnote w:type="continuationSeparator" w:id="0">
    <w:p w14:paraId="26FEEA4A" w14:textId="77777777" w:rsidR="00B524B2" w:rsidRDefault="00B524B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13B3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64C812" wp14:editId="015C263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53C87"/>
    <w:multiLevelType w:val="multilevel"/>
    <w:tmpl w:val="71C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51326"/>
    <w:multiLevelType w:val="multilevel"/>
    <w:tmpl w:val="8600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36543"/>
    <w:multiLevelType w:val="multilevel"/>
    <w:tmpl w:val="1C4C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E2448"/>
    <w:multiLevelType w:val="multilevel"/>
    <w:tmpl w:val="3A80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63C79"/>
    <w:multiLevelType w:val="multilevel"/>
    <w:tmpl w:val="6278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706928">
    <w:abstractNumId w:val="0"/>
  </w:num>
  <w:num w:numId="2" w16cid:durableId="2104639927">
    <w:abstractNumId w:val="2"/>
  </w:num>
  <w:num w:numId="3" w16cid:durableId="1494445226">
    <w:abstractNumId w:val="4"/>
  </w:num>
  <w:num w:numId="4" w16cid:durableId="187834928">
    <w:abstractNumId w:val="3"/>
  </w:num>
  <w:num w:numId="5" w16cid:durableId="181524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2B"/>
    <w:rsid w:val="00036450"/>
    <w:rsid w:val="00094499"/>
    <w:rsid w:val="000C45FF"/>
    <w:rsid w:val="000E3FD1"/>
    <w:rsid w:val="00112054"/>
    <w:rsid w:val="001317D8"/>
    <w:rsid w:val="001525E1"/>
    <w:rsid w:val="0017623A"/>
    <w:rsid w:val="00180329"/>
    <w:rsid w:val="0019001F"/>
    <w:rsid w:val="001A74A5"/>
    <w:rsid w:val="001B2ABD"/>
    <w:rsid w:val="001B7017"/>
    <w:rsid w:val="001E0391"/>
    <w:rsid w:val="001E1759"/>
    <w:rsid w:val="001F1ECC"/>
    <w:rsid w:val="002400EB"/>
    <w:rsid w:val="00256CF7"/>
    <w:rsid w:val="00281FD5"/>
    <w:rsid w:val="002C28EC"/>
    <w:rsid w:val="0030481B"/>
    <w:rsid w:val="003156FC"/>
    <w:rsid w:val="003254B5"/>
    <w:rsid w:val="0037121F"/>
    <w:rsid w:val="003910D8"/>
    <w:rsid w:val="003A4134"/>
    <w:rsid w:val="003A6B7D"/>
    <w:rsid w:val="003B06CA"/>
    <w:rsid w:val="004071FC"/>
    <w:rsid w:val="00420D0D"/>
    <w:rsid w:val="00445947"/>
    <w:rsid w:val="004813B3"/>
    <w:rsid w:val="00496591"/>
    <w:rsid w:val="004C63E4"/>
    <w:rsid w:val="004D3011"/>
    <w:rsid w:val="005262AC"/>
    <w:rsid w:val="005970AB"/>
    <w:rsid w:val="005E39D5"/>
    <w:rsid w:val="00600670"/>
    <w:rsid w:val="0062123A"/>
    <w:rsid w:val="00646E75"/>
    <w:rsid w:val="00654297"/>
    <w:rsid w:val="006771D0"/>
    <w:rsid w:val="00715FCB"/>
    <w:rsid w:val="00743101"/>
    <w:rsid w:val="00764C9F"/>
    <w:rsid w:val="007775E1"/>
    <w:rsid w:val="007867A0"/>
    <w:rsid w:val="007927F5"/>
    <w:rsid w:val="00802CA0"/>
    <w:rsid w:val="009005AA"/>
    <w:rsid w:val="009260CD"/>
    <w:rsid w:val="00940A66"/>
    <w:rsid w:val="00952C25"/>
    <w:rsid w:val="00A2118D"/>
    <w:rsid w:val="00A5432B"/>
    <w:rsid w:val="00AD0A50"/>
    <w:rsid w:val="00AD76E2"/>
    <w:rsid w:val="00B0483B"/>
    <w:rsid w:val="00B20152"/>
    <w:rsid w:val="00B359E4"/>
    <w:rsid w:val="00B524B2"/>
    <w:rsid w:val="00B57D98"/>
    <w:rsid w:val="00B70850"/>
    <w:rsid w:val="00BE1204"/>
    <w:rsid w:val="00C066B6"/>
    <w:rsid w:val="00C37BA1"/>
    <w:rsid w:val="00C4674C"/>
    <w:rsid w:val="00C506CF"/>
    <w:rsid w:val="00C72BED"/>
    <w:rsid w:val="00C9578B"/>
    <w:rsid w:val="00CA5631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47BAF"/>
    <w:rsid w:val="00F60274"/>
    <w:rsid w:val="00F77FB9"/>
    <w:rsid w:val="00FB068F"/>
    <w:rsid w:val="00FD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81CB4"/>
  <w14:defaultImageDpi w14:val="32767"/>
  <w15:chartTrackingRefBased/>
  <w15:docId w15:val="{E1222878-3761-46B0-910C-7BB4790D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5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itSaini\AppData\Local\Microsoft\Office\16.0\DTS\en-IN%7bFF8FB3CF-174B-4F66-9870-D5445490D836%7d\%7b3E41CECD-045B-47F6-BE08-CDE623A95AF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4A6680D7CA4B68B3FC6E63F3810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B535E-8DD0-4746-8685-3879220E699C}"/>
      </w:docPartPr>
      <w:docPartBody>
        <w:p w:rsidR="00033E7E" w:rsidRDefault="00000000">
          <w:pPr>
            <w:pStyle w:val="B64A6680D7CA4B68B3FC6E63F3810CCA"/>
          </w:pPr>
          <w:r w:rsidRPr="00D5459D">
            <w:t>Profile</w:t>
          </w:r>
        </w:p>
      </w:docPartBody>
    </w:docPart>
    <w:docPart>
      <w:docPartPr>
        <w:name w:val="03A3C0578F2A4BEB8C512711322E6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F353C-6BDE-4902-95C0-BE9B0C324DF3}"/>
      </w:docPartPr>
      <w:docPartBody>
        <w:p w:rsidR="00033E7E" w:rsidRDefault="00000000">
          <w:pPr>
            <w:pStyle w:val="03A3C0578F2A4BEB8C512711322E6E0D"/>
          </w:pPr>
          <w:r w:rsidRPr="00CB0055">
            <w:t>Contact</w:t>
          </w:r>
        </w:p>
      </w:docPartBody>
    </w:docPart>
    <w:docPart>
      <w:docPartPr>
        <w:name w:val="6A2374A784CB4E5F9D62AF88C77AE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86A3-7A63-46EA-A876-BBF133EFC908}"/>
      </w:docPartPr>
      <w:docPartBody>
        <w:p w:rsidR="00033E7E" w:rsidRDefault="00000000">
          <w:pPr>
            <w:pStyle w:val="6A2374A784CB4E5F9D62AF88C77AEDEE"/>
          </w:pPr>
          <w:r w:rsidRPr="004D3011">
            <w:t>PHONE:</w:t>
          </w:r>
        </w:p>
      </w:docPartBody>
    </w:docPart>
    <w:docPart>
      <w:docPartPr>
        <w:name w:val="CA5CCA3B108642729C817EC4D5B6C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796A6-DFDE-40F3-97B7-2BA32A761153}"/>
      </w:docPartPr>
      <w:docPartBody>
        <w:p w:rsidR="00033E7E" w:rsidRDefault="00000000">
          <w:pPr>
            <w:pStyle w:val="CA5CCA3B108642729C817EC4D5B6C9C9"/>
          </w:pPr>
          <w:r w:rsidRPr="004D3011">
            <w:t>EMAIL:</w:t>
          </w:r>
        </w:p>
      </w:docPartBody>
    </w:docPart>
    <w:docPart>
      <w:docPartPr>
        <w:name w:val="9B9B6E9BD9974DB8BA3584504615A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76460-A899-44E0-A3A0-B4D546105EBD}"/>
      </w:docPartPr>
      <w:docPartBody>
        <w:p w:rsidR="00033E7E" w:rsidRDefault="00000000">
          <w:pPr>
            <w:pStyle w:val="9B9B6E9BD9974DB8BA3584504615A4E0"/>
          </w:pPr>
          <w:r w:rsidRPr="00CB0055">
            <w:t>Hobbies</w:t>
          </w:r>
        </w:p>
      </w:docPartBody>
    </w:docPart>
    <w:docPart>
      <w:docPartPr>
        <w:name w:val="3F0DE27ED1164D8DB7B3F61E04FC0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A9711-6053-4720-AEB2-A4286BF04296}"/>
      </w:docPartPr>
      <w:docPartBody>
        <w:p w:rsidR="00033E7E" w:rsidRDefault="00000000">
          <w:pPr>
            <w:pStyle w:val="3F0DE27ED1164D8DB7B3F61E04FC091E"/>
          </w:pPr>
          <w:r w:rsidRPr="00036450">
            <w:t>EDUCATION</w:t>
          </w:r>
        </w:p>
      </w:docPartBody>
    </w:docPart>
    <w:docPart>
      <w:docPartPr>
        <w:name w:val="DB5AF69E4771492DBF9E41E0F0D7C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9F135-68BF-4197-9416-69E7C3E85953}"/>
      </w:docPartPr>
      <w:docPartBody>
        <w:p w:rsidR="00033E7E" w:rsidRDefault="00000000">
          <w:pPr>
            <w:pStyle w:val="DB5AF69E4771492DBF9E41E0F0D7C2C5"/>
          </w:pPr>
          <w:r w:rsidRPr="00036450">
            <w:t>WORK EXPERIENCE</w:t>
          </w:r>
        </w:p>
      </w:docPartBody>
    </w:docPart>
    <w:docPart>
      <w:docPartPr>
        <w:name w:val="A67E5007ECAC4DDEA2EB4871F442F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927FD-0F5D-4118-8180-AC2CC1C30EE0}"/>
      </w:docPartPr>
      <w:docPartBody>
        <w:p w:rsidR="00033E7E" w:rsidRDefault="00E34759" w:rsidP="00E34759">
          <w:pPr>
            <w:pStyle w:val="A67E5007ECAC4DDEA2EB4871F442F65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59"/>
    <w:rsid w:val="00033E7E"/>
    <w:rsid w:val="002C28EC"/>
    <w:rsid w:val="00420D0D"/>
    <w:rsid w:val="00956436"/>
    <w:rsid w:val="00B14C31"/>
    <w:rsid w:val="00BE1204"/>
    <w:rsid w:val="00E34759"/>
    <w:rsid w:val="00F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34759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4A6680D7CA4B68B3FC6E63F3810CCA">
    <w:name w:val="B64A6680D7CA4B68B3FC6E63F3810CCA"/>
  </w:style>
  <w:style w:type="paragraph" w:customStyle="1" w:styleId="03A3C0578F2A4BEB8C512711322E6E0D">
    <w:name w:val="03A3C0578F2A4BEB8C512711322E6E0D"/>
  </w:style>
  <w:style w:type="paragraph" w:customStyle="1" w:styleId="6A2374A784CB4E5F9D62AF88C77AEDEE">
    <w:name w:val="6A2374A784CB4E5F9D62AF88C77AEDEE"/>
  </w:style>
  <w:style w:type="paragraph" w:customStyle="1" w:styleId="CA5CCA3B108642729C817EC4D5B6C9C9">
    <w:name w:val="CA5CCA3B108642729C817EC4D5B6C9C9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9B9B6E9BD9974DB8BA3584504615A4E0">
    <w:name w:val="9B9B6E9BD9974DB8BA3584504615A4E0"/>
  </w:style>
  <w:style w:type="paragraph" w:customStyle="1" w:styleId="3F0DE27ED1164D8DB7B3F61E04FC091E">
    <w:name w:val="3F0DE27ED1164D8DB7B3F61E04FC091E"/>
  </w:style>
  <w:style w:type="paragraph" w:customStyle="1" w:styleId="DB5AF69E4771492DBF9E41E0F0D7C2C5">
    <w:name w:val="DB5AF69E4771492DBF9E41E0F0D7C2C5"/>
  </w:style>
  <w:style w:type="character" w:customStyle="1" w:styleId="Heading2Char">
    <w:name w:val="Heading 2 Char"/>
    <w:basedOn w:val="DefaultParagraphFont"/>
    <w:link w:val="Heading2"/>
    <w:uiPriority w:val="9"/>
    <w:rsid w:val="00E3475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A67E5007ECAC4DDEA2EB4871F442F65A">
    <w:name w:val="A67E5007ECAC4DDEA2EB4871F442F65A"/>
    <w:rsid w:val="00E34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{3E41CECD-045B-47F6-BE08-CDE623A95AF7}tf00546271_win32</Template>
  <TotalTime>11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Saini</dc:creator>
  <cp:keywords/>
  <dc:description/>
  <cp:lastModifiedBy>Ankit Saini</cp:lastModifiedBy>
  <cp:revision>4</cp:revision>
  <dcterms:created xsi:type="dcterms:W3CDTF">2025-03-24T14:10:00Z</dcterms:created>
  <dcterms:modified xsi:type="dcterms:W3CDTF">2025-03-25T06:06:00Z</dcterms:modified>
</cp:coreProperties>
</file>